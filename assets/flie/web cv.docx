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C" w:rsidRPr="005D55A5" w:rsidRDefault="00F4357C" w:rsidP="00F4357C">
      <w:pPr>
        <w:pStyle w:val="Name"/>
        <w:rPr>
          <w:sz w:val="36"/>
        </w:rPr>
      </w:pPr>
      <w:r w:rsidRPr="005D55A5">
        <w:rPr>
          <w:sz w:val="36"/>
        </w:rPr>
        <w:t>ARETOLU CALEB</w:t>
      </w:r>
    </w:p>
    <w:p w:rsidR="00F4357C" w:rsidRPr="002C132D" w:rsidRDefault="00F4357C" w:rsidP="00F4357C">
      <w:pPr>
        <w:rPr>
          <w:sz w:val="28"/>
        </w:rPr>
      </w:pPr>
      <w:r w:rsidRPr="002C132D">
        <w:rPr>
          <w:sz w:val="28"/>
        </w:rPr>
        <w:t>WEB DEVELOPER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A82D3E">
        <w:tc>
          <w:tcPr>
            <w:tcW w:w="1778" w:type="dxa"/>
          </w:tcPr>
          <w:p w:rsidR="00A82D3E" w:rsidRPr="005D55A5" w:rsidRDefault="002915FE">
            <w:pPr>
              <w:pStyle w:val="Heading1"/>
              <w:rPr>
                <w:sz w:val="24"/>
              </w:rPr>
            </w:pPr>
            <w:r w:rsidRPr="005D55A5">
              <w:rPr>
                <w:sz w:val="24"/>
              </w:rPr>
              <w:t>Objective</w:t>
            </w:r>
          </w:p>
        </w:tc>
        <w:tc>
          <w:tcPr>
            <w:tcW w:w="472" w:type="dxa"/>
          </w:tcPr>
          <w:p w:rsidR="00A82D3E" w:rsidRPr="005D55A5" w:rsidRDefault="00A82D3E">
            <w:pPr>
              <w:rPr>
                <w:sz w:val="24"/>
              </w:rPr>
            </w:pPr>
          </w:p>
        </w:tc>
        <w:tc>
          <w:tcPr>
            <w:tcW w:w="7830" w:type="dxa"/>
          </w:tcPr>
          <w:p w:rsidR="00A82D3E" w:rsidRDefault="00F4357C" w:rsidP="00F4357C">
            <w:pPr>
              <w:pStyle w:val="ResumeText"/>
              <w:jc w:val="both"/>
            </w:pPr>
            <w:r w:rsidRPr="005D55A5">
              <w:rPr>
                <w:sz w:val="22"/>
              </w:rPr>
              <w:t>Aretolu is a Front-End Developer adapt at creating successful website that meet customer needs. Specializes in collaborating with backend developers, project managers, UI/UX designers, and customers to gather requirement, produce plans, and improve designs.</w:t>
            </w:r>
          </w:p>
        </w:tc>
      </w:tr>
      <w:tr w:rsidR="00A82D3E">
        <w:tc>
          <w:tcPr>
            <w:tcW w:w="1778" w:type="dxa"/>
          </w:tcPr>
          <w:p w:rsidR="00A82D3E" w:rsidRPr="005D55A5" w:rsidRDefault="00ED712B">
            <w:pPr>
              <w:pStyle w:val="Heading1"/>
              <w:rPr>
                <w:sz w:val="24"/>
              </w:rPr>
            </w:pPr>
            <w:r w:rsidRPr="005D55A5">
              <w:rPr>
                <w:sz w:val="24"/>
              </w:rPr>
              <w:t>EXPERTISE</w:t>
            </w:r>
          </w:p>
        </w:tc>
        <w:tc>
          <w:tcPr>
            <w:tcW w:w="472" w:type="dxa"/>
          </w:tcPr>
          <w:p w:rsidR="00A82D3E" w:rsidRPr="005D55A5" w:rsidRDefault="00A82D3E">
            <w:pPr>
              <w:rPr>
                <w:sz w:val="24"/>
              </w:rPr>
            </w:pPr>
          </w:p>
        </w:tc>
        <w:tc>
          <w:tcPr>
            <w:tcW w:w="7830" w:type="dxa"/>
          </w:tcPr>
          <w:p w:rsidR="00A82D3E" w:rsidRPr="005D55A5" w:rsidRDefault="00ED712B" w:rsidP="00ED712B">
            <w:pPr>
              <w:pStyle w:val="ResumeText"/>
              <w:numPr>
                <w:ilvl w:val="0"/>
                <w:numId w:val="1"/>
              </w:numPr>
              <w:rPr>
                <w:sz w:val="22"/>
              </w:rPr>
            </w:pPr>
            <w:r w:rsidRPr="005D55A5">
              <w:rPr>
                <w:sz w:val="22"/>
              </w:rPr>
              <w:t>HTML</w:t>
            </w:r>
          </w:p>
          <w:p w:rsidR="00ED712B" w:rsidRPr="005D55A5" w:rsidRDefault="00ED712B" w:rsidP="00ED712B">
            <w:pPr>
              <w:pStyle w:val="ResumeText"/>
              <w:numPr>
                <w:ilvl w:val="0"/>
                <w:numId w:val="1"/>
              </w:numPr>
              <w:rPr>
                <w:sz w:val="22"/>
              </w:rPr>
            </w:pPr>
            <w:r w:rsidRPr="005D55A5">
              <w:rPr>
                <w:sz w:val="22"/>
              </w:rPr>
              <w:t>CSS</w:t>
            </w:r>
          </w:p>
          <w:p w:rsidR="00ED712B" w:rsidRPr="005D55A5" w:rsidRDefault="00ED712B" w:rsidP="00ED712B">
            <w:pPr>
              <w:pStyle w:val="ResumeText"/>
              <w:numPr>
                <w:ilvl w:val="0"/>
                <w:numId w:val="1"/>
              </w:numPr>
              <w:rPr>
                <w:sz w:val="22"/>
              </w:rPr>
            </w:pPr>
            <w:r w:rsidRPr="005D55A5">
              <w:rPr>
                <w:sz w:val="22"/>
              </w:rPr>
              <w:t>BOOSTRAP</w:t>
            </w:r>
          </w:p>
          <w:p w:rsidR="00ED712B" w:rsidRPr="005D55A5" w:rsidRDefault="00ED712B" w:rsidP="00ED712B">
            <w:pPr>
              <w:pStyle w:val="ResumeText"/>
              <w:numPr>
                <w:ilvl w:val="0"/>
                <w:numId w:val="1"/>
              </w:numPr>
              <w:rPr>
                <w:sz w:val="22"/>
              </w:rPr>
            </w:pPr>
            <w:r w:rsidRPr="005D55A5">
              <w:rPr>
                <w:sz w:val="22"/>
              </w:rPr>
              <w:t>JAVASCRIPT</w:t>
            </w:r>
          </w:p>
          <w:p w:rsidR="00ED712B" w:rsidRPr="005D55A5" w:rsidRDefault="00ED712B" w:rsidP="00ED712B">
            <w:pPr>
              <w:pStyle w:val="ResumeText"/>
              <w:numPr>
                <w:ilvl w:val="0"/>
                <w:numId w:val="1"/>
              </w:numPr>
              <w:rPr>
                <w:sz w:val="22"/>
              </w:rPr>
            </w:pPr>
            <w:r w:rsidRPr="005D55A5">
              <w:rPr>
                <w:sz w:val="22"/>
              </w:rPr>
              <w:t>REACT.JS</w:t>
            </w:r>
          </w:p>
          <w:p w:rsidR="00ED712B" w:rsidRDefault="00ED712B" w:rsidP="00ED712B">
            <w:pPr>
              <w:pStyle w:val="ResumeText"/>
              <w:numPr>
                <w:ilvl w:val="0"/>
                <w:numId w:val="1"/>
              </w:numPr>
            </w:pPr>
            <w:r w:rsidRPr="005D55A5">
              <w:rPr>
                <w:sz w:val="22"/>
              </w:rPr>
              <w:t>GITHUB</w:t>
            </w:r>
          </w:p>
        </w:tc>
      </w:tr>
      <w:tr w:rsidR="00A82D3E">
        <w:tc>
          <w:tcPr>
            <w:tcW w:w="1778" w:type="dxa"/>
          </w:tcPr>
          <w:p w:rsidR="00A82D3E" w:rsidRPr="005D55A5" w:rsidRDefault="002915FE">
            <w:pPr>
              <w:pStyle w:val="Heading1"/>
              <w:rPr>
                <w:sz w:val="24"/>
              </w:rPr>
            </w:pPr>
            <w:r w:rsidRPr="005D55A5">
              <w:rPr>
                <w:sz w:val="24"/>
              </w:rPr>
              <w:t>Experience</w:t>
            </w:r>
          </w:p>
        </w:tc>
        <w:tc>
          <w:tcPr>
            <w:tcW w:w="472" w:type="dxa"/>
          </w:tcPr>
          <w:p w:rsidR="00A82D3E" w:rsidRPr="005D55A5" w:rsidRDefault="00A82D3E">
            <w:pPr>
              <w:rPr>
                <w:sz w:val="24"/>
              </w:rPr>
            </w:pPr>
          </w:p>
        </w:tc>
        <w:tc>
          <w:tcPr>
            <w:tcW w:w="7830" w:type="dxa"/>
          </w:tcPr>
          <w:p w:rsidR="00ED712B" w:rsidRPr="005D55A5" w:rsidRDefault="00ED712B" w:rsidP="00ED712B">
            <w:pPr>
              <w:pStyle w:val="Heading2"/>
              <w:rPr>
                <w:sz w:val="22"/>
              </w:rPr>
            </w:pPr>
            <w:r w:rsidRPr="005D55A5">
              <w:rPr>
                <w:sz w:val="22"/>
              </w:rPr>
              <w:t>October 2023</w:t>
            </w:r>
          </w:p>
          <w:p w:rsidR="00ED712B" w:rsidRPr="005D55A5" w:rsidRDefault="00ED712B" w:rsidP="00ED712B">
            <w:pPr>
              <w:rPr>
                <w:sz w:val="22"/>
              </w:rPr>
            </w:pPr>
            <w:r w:rsidRPr="005D55A5">
              <w:rPr>
                <w:sz w:val="22"/>
              </w:rPr>
              <w:t>Personal project</w:t>
            </w:r>
          </w:p>
          <w:p w:rsidR="00ED712B" w:rsidRPr="005D55A5" w:rsidRDefault="00ED712B" w:rsidP="00ED712B">
            <w:pPr>
              <w:rPr>
                <w:b/>
                <w:sz w:val="22"/>
              </w:rPr>
            </w:pPr>
            <w:r w:rsidRPr="005D55A5">
              <w:rPr>
                <w:b/>
                <w:sz w:val="22"/>
              </w:rPr>
              <w:t>Frontend Developer</w:t>
            </w:r>
          </w:p>
          <w:p w:rsidR="007C510B" w:rsidRPr="005D55A5" w:rsidRDefault="00ED712B" w:rsidP="00ED712B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D55A5">
              <w:rPr>
                <w:sz w:val="22"/>
              </w:rPr>
              <w:t xml:space="preserve">Designed and created a responsive </w:t>
            </w:r>
            <w:r w:rsidR="002915FE" w:rsidRPr="005D55A5">
              <w:rPr>
                <w:sz w:val="22"/>
              </w:rPr>
              <w:t xml:space="preserve">hotel website using Media </w:t>
            </w:r>
            <w:r w:rsidR="007C510B" w:rsidRPr="005D55A5">
              <w:rPr>
                <w:sz w:val="22"/>
              </w:rPr>
              <w:t>queries and Bootstrap</w:t>
            </w:r>
          </w:p>
          <w:p w:rsidR="00ED712B" w:rsidRPr="005D55A5" w:rsidRDefault="007C510B" w:rsidP="00ED712B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D55A5">
              <w:rPr>
                <w:sz w:val="22"/>
              </w:rPr>
              <w:t>Added  a form action to submit form to an email</w:t>
            </w:r>
          </w:p>
          <w:p w:rsidR="007C510B" w:rsidRPr="005D55A5" w:rsidRDefault="007C510B" w:rsidP="00ED712B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D55A5">
              <w:rPr>
                <w:sz w:val="22"/>
              </w:rPr>
              <w:t>Embedded a location to direct</w:t>
            </w:r>
          </w:p>
          <w:p w:rsidR="007C510B" w:rsidRPr="00ED712B" w:rsidRDefault="007C510B" w:rsidP="00ED712B">
            <w:pPr>
              <w:pStyle w:val="ListParagraph"/>
              <w:numPr>
                <w:ilvl w:val="0"/>
                <w:numId w:val="2"/>
              </w:numPr>
            </w:pPr>
            <w:r w:rsidRPr="005D55A5">
              <w:rPr>
                <w:sz w:val="22"/>
              </w:rPr>
              <w:t>Project link – https://drier-drawer.000webhostapp.com/index.html</w:t>
            </w:r>
          </w:p>
          <w:p w:rsidR="00A82D3E" w:rsidRDefault="00A82D3E"/>
        </w:tc>
      </w:tr>
      <w:tr w:rsidR="00A82D3E">
        <w:tc>
          <w:tcPr>
            <w:tcW w:w="1778" w:type="dxa"/>
          </w:tcPr>
          <w:p w:rsidR="00A82D3E" w:rsidRPr="005D55A5" w:rsidRDefault="00F4357C">
            <w:pPr>
              <w:pStyle w:val="Heading1"/>
              <w:rPr>
                <w:sz w:val="24"/>
              </w:rPr>
            </w:pPr>
            <w:r w:rsidRPr="005D55A5">
              <w:rPr>
                <w:sz w:val="24"/>
              </w:rPr>
              <w:t>LANGUAGE</w:t>
            </w:r>
          </w:p>
        </w:tc>
        <w:tc>
          <w:tcPr>
            <w:tcW w:w="472" w:type="dxa"/>
          </w:tcPr>
          <w:p w:rsidR="00A82D3E" w:rsidRPr="005D55A5" w:rsidRDefault="00A82D3E">
            <w:pPr>
              <w:rPr>
                <w:sz w:val="24"/>
              </w:rPr>
            </w:pPr>
          </w:p>
        </w:tc>
        <w:tc>
          <w:tcPr>
            <w:tcW w:w="7830" w:type="dxa"/>
          </w:tcPr>
          <w:p w:rsidR="00A82D3E" w:rsidRDefault="00F4357C" w:rsidP="00F4357C">
            <w:pPr>
              <w:pStyle w:val="ResumeText"/>
            </w:pPr>
            <w:r w:rsidRPr="005D55A5">
              <w:rPr>
                <w:sz w:val="22"/>
              </w:rPr>
              <w:t>English</w:t>
            </w:r>
          </w:p>
        </w:tc>
      </w:tr>
      <w:tr w:rsidR="00A82D3E">
        <w:tc>
          <w:tcPr>
            <w:tcW w:w="1778" w:type="dxa"/>
          </w:tcPr>
          <w:p w:rsidR="00A82D3E" w:rsidRPr="005D55A5" w:rsidRDefault="007C510B">
            <w:pPr>
              <w:pStyle w:val="Heading1"/>
              <w:rPr>
                <w:sz w:val="24"/>
              </w:rPr>
            </w:pPr>
            <w:r w:rsidRPr="005D55A5">
              <w:rPr>
                <w:sz w:val="24"/>
              </w:rPr>
              <w:t>CONTACT</w:t>
            </w:r>
          </w:p>
        </w:tc>
        <w:tc>
          <w:tcPr>
            <w:tcW w:w="472" w:type="dxa"/>
          </w:tcPr>
          <w:p w:rsidR="00A82D3E" w:rsidRPr="005D55A5" w:rsidRDefault="00A82D3E">
            <w:pPr>
              <w:rPr>
                <w:sz w:val="24"/>
              </w:rPr>
            </w:pPr>
          </w:p>
        </w:tc>
        <w:tc>
          <w:tcPr>
            <w:tcW w:w="7830" w:type="dxa"/>
          </w:tcPr>
          <w:p w:rsidR="00A82D3E" w:rsidRPr="005D55A5" w:rsidRDefault="007C510B" w:rsidP="007C510B">
            <w:pPr>
              <w:pStyle w:val="ResumeText"/>
              <w:rPr>
                <w:b/>
                <w:sz w:val="22"/>
              </w:rPr>
            </w:pPr>
            <w:r w:rsidRPr="005D55A5">
              <w:rPr>
                <w:b/>
                <w:sz w:val="22"/>
              </w:rPr>
              <w:t>PHONE</w:t>
            </w:r>
          </w:p>
          <w:p w:rsidR="007C510B" w:rsidRPr="005D55A5" w:rsidRDefault="005D55A5" w:rsidP="007C510B">
            <w:pPr>
              <w:pStyle w:val="ResumeText"/>
              <w:rPr>
                <w:sz w:val="22"/>
              </w:rPr>
            </w:pPr>
            <w:r w:rsidRPr="005D55A5">
              <w:rPr>
                <w:sz w:val="22"/>
              </w:rPr>
              <w:t>+2349065676984</w:t>
            </w:r>
          </w:p>
          <w:p w:rsidR="005D55A5" w:rsidRPr="002C132D" w:rsidRDefault="005D55A5" w:rsidP="007C510B">
            <w:pPr>
              <w:pStyle w:val="ResumeText"/>
              <w:rPr>
                <w:sz w:val="10"/>
              </w:rPr>
            </w:pPr>
          </w:p>
          <w:p w:rsidR="005D55A5" w:rsidRPr="005D55A5" w:rsidRDefault="005D55A5" w:rsidP="007C510B">
            <w:pPr>
              <w:pStyle w:val="ResumeText"/>
              <w:rPr>
                <w:b/>
                <w:sz w:val="22"/>
              </w:rPr>
            </w:pPr>
            <w:r w:rsidRPr="005D55A5">
              <w:rPr>
                <w:b/>
                <w:sz w:val="22"/>
              </w:rPr>
              <w:t>Email</w:t>
            </w:r>
          </w:p>
          <w:p w:rsidR="005D55A5" w:rsidRDefault="005D55A5" w:rsidP="007C510B">
            <w:pPr>
              <w:pStyle w:val="ResumeText"/>
              <w:rPr>
                <w:sz w:val="22"/>
              </w:rPr>
            </w:pPr>
            <w:hyperlink r:id="rId11" w:history="1">
              <w:r w:rsidRPr="005D55A5">
                <w:rPr>
                  <w:rStyle w:val="Hyperlink"/>
                  <w:sz w:val="22"/>
                  <w:u w:val="none"/>
                </w:rPr>
                <w:t>calebaretolu@gmail.com</w:t>
              </w:r>
            </w:hyperlink>
          </w:p>
          <w:p w:rsidR="002C132D" w:rsidRPr="002C132D" w:rsidRDefault="002C132D" w:rsidP="007C510B">
            <w:pPr>
              <w:pStyle w:val="ResumeText"/>
              <w:rPr>
                <w:sz w:val="10"/>
              </w:rPr>
            </w:pPr>
            <w:bookmarkStart w:id="0" w:name="_GoBack"/>
            <w:bookmarkEnd w:id="0"/>
          </w:p>
          <w:p w:rsidR="005D55A5" w:rsidRPr="005D55A5" w:rsidRDefault="005D55A5" w:rsidP="007C510B">
            <w:pPr>
              <w:pStyle w:val="ResumeText"/>
              <w:rPr>
                <w:b/>
                <w:sz w:val="22"/>
              </w:rPr>
            </w:pPr>
            <w:r w:rsidRPr="005D55A5">
              <w:rPr>
                <w:b/>
                <w:sz w:val="22"/>
              </w:rPr>
              <w:t>ADDRESS</w:t>
            </w:r>
          </w:p>
          <w:p w:rsidR="005D55A5" w:rsidRPr="005D55A5" w:rsidRDefault="005D55A5" w:rsidP="007C510B">
            <w:pPr>
              <w:pStyle w:val="ResumeText"/>
              <w:rPr>
                <w:sz w:val="22"/>
              </w:rPr>
            </w:pPr>
            <w:r w:rsidRPr="005D55A5">
              <w:rPr>
                <w:sz w:val="22"/>
              </w:rPr>
              <w:t>Abuja, Nigeria</w:t>
            </w:r>
          </w:p>
        </w:tc>
      </w:tr>
    </w:tbl>
    <w:p w:rsidR="002C132D" w:rsidRDefault="002C132D" w:rsidP="002C132D"/>
    <w:sectPr w:rsidR="002C132D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09" w:rsidRDefault="001B0A09">
      <w:pPr>
        <w:spacing w:before="0" w:after="0" w:line="240" w:lineRule="auto"/>
      </w:pPr>
      <w:r>
        <w:separator/>
      </w:r>
    </w:p>
  </w:endnote>
  <w:endnote w:type="continuationSeparator" w:id="0">
    <w:p w:rsidR="001B0A09" w:rsidRDefault="001B0A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58C" w:rsidRDefault="000345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13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09" w:rsidRDefault="001B0A09">
      <w:pPr>
        <w:spacing w:before="0" w:after="0" w:line="240" w:lineRule="auto"/>
      </w:pPr>
      <w:r>
        <w:separator/>
      </w:r>
    </w:p>
  </w:footnote>
  <w:footnote w:type="continuationSeparator" w:id="0">
    <w:p w:rsidR="001B0A09" w:rsidRDefault="001B0A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7691"/>
    <w:multiLevelType w:val="hybridMultilevel"/>
    <w:tmpl w:val="DA9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64C12"/>
    <w:multiLevelType w:val="hybridMultilevel"/>
    <w:tmpl w:val="0D7C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E2D44"/>
    <w:multiLevelType w:val="hybridMultilevel"/>
    <w:tmpl w:val="88A8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C"/>
    <w:rsid w:val="0003458C"/>
    <w:rsid w:val="001069B5"/>
    <w:rsid w:val="001B0A09"/>
    <w:rsid w:val="002915FE"/>
    <w:rsid w:val="002C132D"/>
    <w:rsid w:val="00356B2F"/>
    <w:rsid w:val="005D55A5"/>
    <w:rsid w:val="007C510B"/>
    <w:rsid w:val="008C563B"/>
    <w:rsid w:val="00A82D3E"/>
    <w:rsid w:val="00ED712B"/>
    <w:rsid w:val="00F4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8E920-B912-4954-8029-5638E437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ED7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5A5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lebaretolu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98C76-50E6-4CDC-804D-D441B4DE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71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</dc:creator>
  <cp:keywords/>
  <dc:description/>
  <cp:lastModifiedBy>WISDOM</cp:lastModifiedBy>
  <cp:revision>5</cp:revision>
  <dcterms:created xsi:type="dcterms:W3CDTF">2024-03-15T12:39:00Z</dcterms:created>
  <dcterms:modified xsi:type="dcterms:W3CDTF">2024-03-15T13:52:00Z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